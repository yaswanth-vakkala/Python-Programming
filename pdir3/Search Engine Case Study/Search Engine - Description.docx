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1AC0" w14:textId="63E15B24" w:rsidR="00FD53C3" w:rsidRDefault="00FD53C3" w:rsidP="00FD53C3">
      <w:pPr>
        <w:pStyle w:val="Heading2"/>
        <w:shd w:val="clear" w:color="auto" w:fill="FFFFFF"/>
        <w:spacing w:before="144" w:after="144"/>
        <w:rPr>
          <w:rFonts w:ascii="Open Sans" w:hAnsi="Open Sans" w:cs="Open Sans"/>
          <w:b w:val="0"/>
          <w:color w:val="222222"/>
          <w:sz w:val="48"/>
          <w:szCs w:val="48"/>
        </w:rPr>
      </w:pPr>
      <w:r>
        <w:rPr>
          <w:rFonts w:ascii="Open Sans" w:hAnsi="Open Sans" w:cs="Open Sans"/>
          <w:b w:val="0"/>
          <w:bCs/>
          <w:color w:val="222222"/>
          <w:sz w:val="48"/>
          <w:szCs w:val="48"/>
        </w:rPr>
        <w:t>Search Engine</w:t>
      </w:r>
    </w:p>
    <w:p w14:paraId="30AFE811" w14:textId="49AECAFD" w:rsidR="00807843" w:rsidRDefault="00807843">
      <w:pPr>
        <w:pStyle w:val="Heading1"/>
      </w:pPr>
    </w:p>
    <w:p w14:paraId="51AE2539" w14:textId="77777777" w:rsidR="00FD53C3" w:rsidRPr="00FD53C3" w:rsidRDefault="00FD53C3" w:rsidP="00FD53C3"/>
    <w:p w14:paraId="61AE159E" w14:textId="34C7A27D" w:rsidR="00FD53C3" w:rsidRDefault="00FD53C3" w:rsidP="00FD53C3">
      <w:pPr>
        <w:pStyle w:val="amber-el"/>
        <w:shd w:val="clear" w:color="auto" w:fill="FFFFFF"/>
        <w:spacing w:before="0" w:before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t xml:space="preserve">This is one of several </w:t>
      </w:r>
      <w:r>
        <w:rPr>
          <w:rFonts w:ascii="Open Sans" w:hAnsi="Open Sans" w:cs="Open Sans"/>
          <w:b/>
          <w:bCs/>
          <w:color w:val="222222"/>
          <w:sz w:val="23"/>
          <w:szCs w:val="23"/>
        </w:rPr>
        <w:t>Case Study</w:t>
      </w:r>
      <w:r>
        <w:rPr>
          <w:rFonts w:ascii="Open Sans" w:hAnsi="Open Sans" w:cs="Open Sans"/>
          <w:b/>
          <w:bCs/>
          <w:color w:val="222222"/>
          <w:sz w:val="23"/>
          <w:szCs w:val="23"/>
        </w:rPr>
        <w:t xml:space="preserve"> ideas. </w:t>
      </w:r>
    </w:p>
    <w:p w14:paraId="6E804BE7" w14:textId="1F821DA5" w:rsidR="00FD53C3" w:rsidRDefault="00FD53C3" w:rsidP="00FD53C3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In this project, you'll implement a text-based version of a search engine (Google, Bing, Baidu, etc.)! </w:t>
      </w:r>
    </w:p>
    <w:p w14:paraId="4AECC046" w14:textId="77777777" w:rsidR="00FD53C3" w:rsidRDefault="00FD53C3" w:rsidP="00FD53C3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i/>
          <w:iCs/>
          <w:color w:val="222222"/>
          <w:sz w:val="23"/>
          <w:szCs w:val="23"/>
        </w:rPr>
        <w:t>Please note that this project idea assumes you're all caught up on the lectures about strings, file reading, lists, and dictionaries.</w:t>
      </w:r>
    </w:p>
    <w:p w14:paraId="779911DF" w14:textId="77777777" w:rsidR="00FD53C3" w:rsidRDefault="00FD53C3" w:rsidP="00FD53C3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We've provided you with several milestones.</w:t>
      </w:r>
    </w:p>
    <w:p w14:paraId="464F8D0D" w14:textId="77777777" w:rsidR="00FD53C3" w:rsidRDefault="00FD53C3" w:rsidP="00FD53C3">
      <w:pPr>
        <w:pStyle w:val="amber-el"/>
        <w:numPr>
          <w:ilvl w:val="0"/>
          <w:numId w:val="5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In Milestone 1, as a warm-up, you'll implement the function </w:t>
      </w:r>
      <w:r>
        <w:rPr>
          <w:rStyle w:val="HTMLCode"/>
          <w:rFonts w:ascii="Source Code Pro" w:hAnsi="Source Code Pro"/>
          <w:color w:val="222222"/>
        </w:rPr>
        <w:t>common(list1, list2)</w:t>
      </w:r>
      <w:r>
        <w:rPr>
          <w:rFonts w:ascii="Open Sans" w:hAnsi="Open Sans" w:cs="Open Sans"/>
          <w:color w:val="222222"/>
          <w:sz w:val="23"/>
          <w:szCs w:val="23"/>
        </w:rPr>
        <w:t>, which takes 2 lists and returns a list with only the elements both lists have in common. This function will come in handy later!</w:t>
      </w:r>
    </w:p>
    <w:p w14:paraId="74E2FB12" w14:textId="77777777" w:rsidR="00FD53C3" w:rsidRDefault="00FD53C3" w:rsidP="00FD53C3">
      <w:pPr>
        <w:pStyle w:val="amber-el"/>
        <w:numPr>
          <w:ilvl w:val="0"/>
          <w:numId w:val="5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In Milestone 2, you'll write code which reads files to store their information in a format that will be easy to query later -- this is called "indexing".</w:t>
      </w:r>
    </w:p>
    <w:p w14:paraId="42C6C917" w14:textId="77777777" w:rsidR="00FD53C3" w:rsidRDefault="00FD53C3" w:rsidP="00FD53C3">
      <w:pPr>
        <w:pStyle w:val="amber-el"/>
        <w:numPr>
          <w:ilvl w:val="0"/>
          <w:numId w:val="5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In Milestone 3, you'll implement the actual search functionality!</w:t>
      </w:r>
    </w:p>
    <w:p w14:paraId="5F1D5264" w14:textId="5DB818F5" w:rsidR="00FD53C3" w:rsidRDefault="00FD53C3" w:rsidP="00FD53C3">
      <w:pPr>
        <w:pStyle w:val="amber-el"/>
        <w:shd w:val="clear" w:color="auto" w:fill="FFFFFF"/>
        <w:spacing w:after="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Don't forget to have fun :)</w:t>
      </w:r>
    </w:p>
    <w:p w14:paraId="13820F65" w14:textId="32A7928E" w:rsidR="00807843" w:rsidRDefault="00807843" w:rsidP="00FD53C3">
      <w:pPr>
        <w:pStyle w:val="ListBullet"/>
        <w:numPr>
          <w:ilvl w:val="0"/>
          <w:numId w:val="0"/>
        </w:numPr>
        <w:ind w:left="432"/>
      </w:pPr>
    </w:p>
    <w:sectPr w:rsidR="0080784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D0CAF" w14:textId="77777777" w:rsidR="000E3F93" w:rsidRDefault="000E3F93">
      <w:r>
        <w:separator/>
      </w:r>
    </w:p>
    <w:p w14:paraId="219C721D" w14:textId="77777777" w:rsidR="000E3F93" w:rsidRDefault="000E3F93"/>
  </w:endnote>
  <w:endnote w:type="continuationSeparator" w:id="0">
    <w:p w14:paraId="6BE62D29" w14:textId="77777777" w:rsidR="000E3F93" w:rsidRDefault="000E3F93">
      <w:r>
        <w:continuationSeparator/>
      </w:r>
    </w:p>
    <w:p w14:paraId="785F7FF8" w14:textId="77777777" w:rsidR="000E3F93" w:rsidRDefault="000E3F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C2896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B5141" w14:textId="77777777" w:rsidR="000E3F93" w:rsidRDefault="000E3F93">
      <w:r>
        <w:separator/>
      </w:r>
    </w:p>
    <w:p w14:paraId="2D88FCBC" w14:textId="77777777" w:rsidR="000E3F93" w:rsidRDefault="000E3F93"/>
  </w:footnote>
  <w:footnote w:type="continuationSeparator" w:id="0">
    <w:p w14:paraId="76EA1536" w14:textId="77777777" w:rsidR="000E3F93" w:rsidRDefault="000E3F93">
      <w:r>
        <w:continuationSeparator/>
      </w:r>
    </w:p>
    <w:p w14:paraId="0D3CAD22" w14:textId="77777777" w:rsidR="000E3F93" w:rsidRDefault="000E3F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3B4A4A"/>
    <w:multiLevelType w:val="multilevel"/>
    <w:tmpl w:val="9A08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C3"/>
    <w:rsid w:val="000E3F93"/>
    <w:rsid w:val="000F312B"/>
    <w:rsid w:val="00807843"/>
    <w:rsid w:val="00FD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FF712"/>
  <w15:chartTrackingRefBased/>
  <w15:docId w15:val="{D7FC01E3-1FB7-6447-A4CD-76058914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amber-el">
    <w:name w:val="amber-el"/>
    <w:basedOn w:val="Normal"/>
    <w:rsid w:val="00FD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FD53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8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ranthikiranmandava/Library/Containers/com.microsoft.Word/Data/Library/Application%20Support/Microsoft/Office/16.0/DTS/en-GB%7b6FBB740C-1B4D-5842-AC1C-CE933D5D3DB2%7d/%7b3ED3275A-C38C-6A4E-A504-4403813987DD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Kranthi Kiran M</cp:lastModifiedBy>
  <cp:revision>1</cp:revision>
  <dcterms:created xsi:type="dcterms:W3CDTF">2021-08-29T17:04:00Z</dcterms:created>
  <dcterms:modified xsi:type="dcterms:W3CDTF">2021-08-29T17:10:00Z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